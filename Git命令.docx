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2DF03" w14:textId="77777777" w:rsidR="00443FA6" w:rsidRDefault="00C20001">
      <w:pPr>
        <w:pStyle w:val="Heading1"/>
        <w:rPr>
          <w:rFonts w:hint="eastAsia"/>
          <w:lang w:eastAsia="zh-CN"/>
        </w:rPr>
      </w:pPr>
      <w:r>
        <w:t>G</w:t>
      </w:r>
      <w:r>
        <w:rPr>
          <w:rFonts w:hint="eastAsia"/>
          <w:lang w:eastAsia="zh-CN"/>
        </w:rPr>
        <w:t>it</w:t>
      </w:r>
      <w:r>
        <w:rPr>
          <w:rFonts w:hint="eastAsia"/>
          <w:lang w:eastAsia="zh-CN"/>
        </w:rPr>
        <w:t>命令</w:t>
      </w:r>
    </w:p>
    <w:p w14:paraId="35C2765E" w14:textId="77777777" w:rsidR="00443FA6" w:rsidRDefault="00C20001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 xml:space="preserve">git config user.name </w:t>
      </w:r>
      <w:r>
        <w:rPr>
          <w:lang w:eastAsia="zh-CN"/>
        </w:rPr>
        <w:t>“</w:t>
      </w:r>
      <w:r>
        <w:rPr>
          <w:rFonts w:hint="eastAsia"/>
          <w:lang w:eastAsia="zh-CN"/>
        </w:rPr>
        <w:t>JamesJi9277</w:t>
      </w:r>
      <w:r>
        <w:rPr>
          <w:lang w:eastAsia="zh-CN"/>
        </w:rPr>
        <w:t>”</w:t>
      </w:r>
    </w:p>
    <w:p w14:paraId="0043CCCB" w14:textId="77777777" w:rsidR="00C20001" w:rsidRDefault="00C20001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 xml:space="preserve">git config user.email </w:t>
      </w:r>
      <w:r>
        <w:rPr>
          <w:lang w:eastAsia="zh-CN"/>
        </w:rPr>
        <w:t>“</w:t>
      </w:r>
      <w:hyperlink r:id="rId7" w:history="1">
        <w:r w:rsidRPr="00ED40EF">
          <w:rPr>
            <w:rStyle w:val="Hyperlink"/>
            <w:rFonts w:hint="eastAsia"/>
            <w:lang w:eastAsia="zh-CN"/>
          </w:rPr>
          <w:t>jiqi@gwu.edu</w:t>
        </w:r>
      </w:hyperlink>
      <w:r>
        <w:rPr>
          <w:lang w:eastAsia="zh-CN"/>
        </w:rPr>
        <w:t>”</w:t>
      </w:r>
    </w:p>
    <w:p w14:paraId="441436A7" w14:textId="77777777" w:rsidR="00C20001" w:rsidRDefault="00C20001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 xml:space="preserve">git config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help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 xml:space="preserve"> git add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help </w:t>
      </w:r>
    </w:p>
    <w:p w14:paraId="56817345" w14:textId="77777777" w:rsidR="00C20001" w:rsidRDefault="00C20001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 xml:space="preserve">ls </w:t>
      </w:r>
      <w:r>
        <w:rPr>
          <w:rFonts w:hint="eastAsia"/>
          <w:lang w:eastAsia="zh-CN"/>
        </w:rPr>
        <w:t>查看当前目录下文件夹</w:t>
      </w:r>
    </w:p>
    <w:p w14:paraId="3F2FF4AF" w14:textId="77777777" w:rsidR="00C20001" w:rsidRDefault="00C20001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 xml:space="preserve">ls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la </w:t>
      </w:r>
      <w:r>
        <w:rPr>
          <w:rFonts w:hint="eastAsia"/>
          <w:lang w:eastAsia="zh-CN"/>
        </w:rPr>
        <w:t>查看当前目录下文件夹的属性</w:t>
      </w:r>
    </w:p>
    <w:p w14:paraId="2DCAB684" w14:textId="77777777" w:rsidR="00C20001" w:rsidRDefault="003D79C6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 xml:space="preserve">git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status  </w:t>
      </w:r>
      <w:r>
        <w:rPr>
          <w:rFonts w:hint="eastAsia"/>
          <w:lang w:eastAsia="zh-CN"/>
        </w:rPr>
        <w:t>查看当前状态</w:t>
      </w:r>
    </w:p>
    <w:p w14:paraId="54C8B0BB" w14:textId="77777777" w:rsidR="003D79C6" w:rsidRDefault="003D79C6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 xml:space="preserve">touch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gitignore </w:t>
      </w:r>
    </w:p>
    <w:p w14:paraId="3230DA6A" w14:textId="77777777" w:rsidR="003D79C6" w:rsidRDefault="00DF5A3B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 xml:space="preserve">git add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添加全部</w:t>
      </w:r>
      <w:r>
        <w:rPr>
          <w:rFonts w:hint="eastAsia"/>
          <w:lang w:eastAsia="zh-CN"/>
        </w:rPr>
        <w:t>file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staging area</w:t>
      </w:r>
    </w:p>
    <w:p w14:paraId="1737DE3D" w14:textId="7762E15F" w:rsidR="00DF5A3B" w:rsidRDefault="00DF5A3B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或者也可以单独添加指定的</w:t>
      </w:r>
      <w:r>
        <w:rPr>
          <w:rFonts w:hint="eastAsia"/>
          <w:lang w:eastAsia="zh-CN"/>
        </w:rPr>
        <w:t xml:space="preserve">file git add </w:t>
      </w:r>
      <w:r w:rsidR="00C21A6A">
        <w:rPr>
          <w:lang w:eastAsia="zh-CN"/>
        </w:rPr>
        <w:t>f</w:t>
      </w:r>
      <w:r>
        <w:rPr>
          <w:rFonts w:hint="eastAsia"/>
          <w:lang w:eastAsia="zh-CN"/>
        </w:rPr>
        <w:t>izzBuzz.java</w:t>
      </w:r>
    </w:p>
    <w:p w14:paraId="555599CF" w14:textId="77777777" w:rsidR="00DF5A3B" w:rsidRDefault="00DF5A3B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注意到这时候</w:t>
      </w:r>
      <w:r>
        <w:rPr>
          <w:rFonts w:hint="eastAsia"/>
          <w:lang w:eastAsia="zh-CN"/>
        </w:rPr>
        <w:t>staging area</w:t>
      </w:r>
      <w:r>
        <w:rPr>
          <w:rFonts w:hint="eastAsia"/>
          <w:lang w:eastAsia="zh-CN"/>
        </w:rPr>
        <w:t>的代码是可以修改的，如果不想提交了，可以用</w:t>
      </w:r>
      <w:r>
        <w:rPr>
          <w:rFonts w:hint="eastAsia"/>
          <w:lang w:eastAsia="zh-CN"/>
        </w:rPr>
        <w:t xml:space="preserve"> git reset</w:t>
      </w:r>
      <w:r w:rsidR="003F118D">
        <w:rPr>
          <w:rFonts w:hint="eastAsia"/>
          <w:lang w:eastAsia="zh-CN"/>
        </w:rPr>
        <w:t>，</w:t>
      </w:r>
      <w:r w:rsidR="003F118D">
        <w:rPr>
          <w:rFonts w:hint="eastAsia"/>
          <w:lang w:eastAsia="zh-CN"/>
        </w:rPr>
        <w:t xml:space="preserve"> </w:t>
      </w:r>
      <w:r w:rsidR="003F118D">
        <w:rPr>
          <w:rFonts w:hint="eastAsia"/>
          <w:lang w:eastAsia="zh-CN"/>
        </w:rPr>
        <w:t>用来</w:t>
      </w:r>
      <w:r w:rsidR="003F118D">
        <w:rPr>
          <w:rFonts w:hint="eastAsia"/>
          <w:lang w:eastAsia="zh-CN"/>
        </w:rPr>
        <w:t>remove files from staging area</w:t>
      </w:r>
    </w:p>
    <w:p w14:paraId="4FFA7742" w14:textId="7CB16589" w:rsidR="003F118D" w:rsidRDefault="003F118D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staging area</w:t>
      </w:r>
      <w:r>
        <w:rPr>
          <w:rFonts w:hint="eastAsia"/>
          <w:lang w:eastAsia="zh-CN"/>
        </w:rPr>
        <w:t>中可以用</w:t>
      </w:r>
      <w:r>
        <w:rPr>
          <w:rFonts w:hint="eastAsia"/>
          <w:lang w:eastAsia="zh-CN"/>
        </w:rPr>
        <w:t>git status</w:t>
      </w:r>
      <w:r>
        <w:rPr>
          <w:rFonts w:hint="eastAsia"/>
          <w:lang w:eastAsia="zh-CN"/>
        </w:rPr>
        <w:t>来查状态</w:t>
      </w:r>
      <w:r w:rsidR="00356DEC">
        <w:rPr>
          <w:rFonts w:hint="eastAsia"/>
          <w:lang w:eastAsia="zh-CN"/>
        </w:rPr>
        <w:t xml:space="preserve">, </w:t>
      </w:r>
    </w:p>
    <w:p w14:paraId="4AE2DFD2" w14:textId="01DDD71C" w:rsidR="00356DEC" w:rsidRDefault="00356DEC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 xml:space="preserve">git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>
        <w:rPr>
          <w:lang w:eastAsia="zh-CN"/>
        </w:rPr>
        <w:t>“”</w:t>
      </w:r>
      <w:r w:rsidR="005B3215">
        <w:rPr>
          <w:rFonts w:hint="eastAsia"/>
          <w:lang w:eastAsia="zh-CN"/>
        </w:rPr>
        <w:t>用来向远程提交并加上</w:t>
      </w:r>
      <w:r w:rsidR="005B3215">
        <w:rPr>
          <w:rFonts w:hint="eastAsia"/>
          <w:lang w:eastAsia="zh-CN"/>
        </w:rPr>
        <w:t>comment</w:t>
      </w:r>
      <w:r w:rsidR="005B3215">
        <w:rPr>
          <w:rFonts w:hint="eastAsia"/>
          <w:lang w:eastAsia="zh-CN"/>
        </w:rPr>
        <w:t>信息的指令</w:t>
      </w:r>
    </w:p>
    <w:p w14:paraId="3691F8A2" w14:textId="2DDEEA31" w:rsidR="005B3215" w:rsidRDefault="005B3215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commit</w:t>
      </w:r>
      <w:r>
        <w:rPr>
          <w:rFonts w:hint="eastAsia"/>
          <w:lang w:eastAsia="zh-CN"/>
        </w:rPr>
        <w:t>之后还可以再用一次</w:t>
      </w:r>
      <w:r>
        <w:rPr>
          <w:rFonts w:hint="eastAsia"/>
          <w:lang w:eastAsia="zh-CN"/>
        </w:rPr>
        <w:t>git status</w:t>
      </w:r>
      <w:r>
        <w:rPr>
          <w:rFonts w:hint="eastAsia"/>
          <w:lang w:eastAsia="zh-CN"/>
        </w:rPr>
        <w:t>来查看</w:t>
      </w:r>
      <w:r>
        <w:rPr>
          <w:rFonts w:hint="eastAsia"/>
          <w:lang w:eastAsia="zh-CN"/>
        </w:rPr>
        <w:t>stating area</w:t>
      </w:r>
      <w:r>
        <w:rPr>
          <w:rFonts w:hint="eastAsia"/>
          <w:lang w:eastAsia="zh-CN"/>
        </w:rPr>
        <w:t>是否清空，即是否提交成功了</w:t>
      </w:r>
    </w:p>
    <w:p w14:paraId="5BCB3643" w14:textId="26C9AD36" w:rsidR="005B3215" w:rsidRDefault="001A651E" w:rsidP="00C20001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克隆远程的库</w:t>
      </w:r>
      <w:r>
        <w:rPr>
          <w:rFonts w:hint="eastAsia"/>
          <w:lang w:eastAsia="zh-CN"/>
        </w:rPr>
        <w:t xml:space="preserve"> git clone (URL) </w:t>
      </w:r>
      <w:r>
        <w:rPr>
          <w:rFonts w:hint="eastAsia"/>
          <w:lang w:eastAsia="zh-CN"/>
        </w:rPr>
        <w:t>这个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直接是网页的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即可</w:t>
      </w:r>
    </w:p>
    <w:p w14:paraId="0AF69F6D" w14:textId="6E2FCB6F" w:rsidR="008C583C" w:rsidRDefault="008C583C" w:rsidP="008C583C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如果克隆了想要删除，可以直接放进垃圾桶，也可以用命令行</w:t>
      </w:r>
    </w:p>
    <w:p w14:paraId="3A9C4A4D" w14:textId="1443711B" w:rsidR="008C583C" w:rsidRDefault="008C583C" w:rsidP="008C583C">
      <w:pPr>
        <w:pStyle w:val="ListBullet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  <w:lang w:eastAsia="zh-CN"/>
        </w:rPr>
        <w:t xml:space="preserve">rm </w:t>
      </w:r>
      <w:r>
        <w:rPr>
          <w:lang w:eastAsia="zh-CN"/>
        </w:rPr>
        <w:t>–</w:t>
      </w:r>
      <w:r>
        <w:rPr>
          <w:rFonts w:hint="eastAsia"/>
          <w:lang w:eastAsia="zh-CN"/>
        </w:rPr>
        <w:t>rf (filensame)</w:t>
      </w:r>
    </w:p>
    <w:p w14:paraId="2C1570A3" w14:textId="09F56B39" w:rsidR="008C583C" w:rsidRDefault="00E7469F" w:rsidP="008C583C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在修改了</w:t>
      </w:r>
      <w:r>
        <w:rPr>
          <w:rFonts w:hint="eastAsia"/>
          <w:lang w:eastAsia="zh-CN"/>
        </w:rPr>
        <w:t>file</w:t>
      </w:r>
      <w:r>
        <w:rPr>
          <w:rFonts w:hint="eastAsia"/>
          <w:lang w:eastAsia="zh-CN"/>
        </w:rPr>
        <w:t>后，我们可以先用</w:t>
      </w:r>
      <w:r w:rsidR="00080BB1">
        <w:rPr>
          <w:rFonts w:hint="eastAsia"/>
          <w:lang w:eastAsia="zh-CN"/>
        </w:rPr>
        <w:t>git pull origin master</w:t>
      </w:r>
      <w:r w:rsidR="00080BB1">
        <w:rPr>
          <w:rFonts w:hint="eastAsia"/>
          <w:lang w:eastAsia="zh-CN"/>
        </w:rPr>
        <w:t>来获取当前最新的</w:t>
      </w:r>
      <w:r w:rsidR="00080BB1">
        <w:rPr>
          <w:rFonts w:hint="eastAsia"/>
          <w:lang w:eastAsia="zh-CN"/>
        </w:rPr>
        <w:t>respo</w:t>
      </w:r>
      <w:r w:rsidR="00080BB1">
        <w:rPr>
          <w:rFonts w:hint="eastAsia"/>
          <w:lang w:eastAsia="zh-CN"/>
        </w:rPr>
        <w:t>，因为同一个库有可能被很多人同时修改，需要</w:t>
      </w:r>
      <w:r w:rsidR="00080BB1">
        <w:rPr>
          <w:rFonts w:hint="eastAsia"/>
          <w:lang w:eastAsia="zh-CN"/>
        </w:rPr>
        <w:t>up to date</w:t>
      </w:r>
    </w:p>
    <w:p w14:paraId="4D8EE645" w14:textId="3B4515DA" w:rsidR="008C583C" w:rsidRDefault="00080BB1" w:rsidP="008C583C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然后再</w:t>
      </w:r>
      <w:r>
        <w:rPr>
          <w:rFonts w:hint="eastAsia"/>
          <w:lang w:eastAsia="zh-CN"/>
        </w:rPr>
        <w:t>git push origin master</w:t>
      </w:r>
    </w:p>
    <w:p w14:paraId="634F355B" w14:textId="5C1469C9" w:rsidR="008C583C" w:rsidRDefault="00080BB1" w:rsidP="008C583C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总体来说是如下几步</w:t>
      </w:r>
    </w:p>
    <w:p w14:paraId="687E9B30" w14:textId="705450F5" w:rsidR="00080BB1" w:rsidRDefault="00080BB1" w:rsidP="00080BB1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先</w:t>
      </w:r>
      <w:r>
        <w:rPr>
          <w:rFonts w:hint="eastAsia"/>
          <w:lang w:eastAsia="zh-CN"/>
        </w:rPr>
        <w:t>make change</w:t>
      </w:r>
    </w:p>
    <w:p w14:paraId="115E78FE" w14:textId="26505487" w:rsidR="00080BB1" w:rsidRDefault="00080BB1" w:rsidP="00080BB1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git add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git add filename</w:t>
      </w:r>
    </w:p>
    <w:p w14:paraId="72C783D3" w14:textId="0FFE114D" w:rsidR="00080BB1" w:rsidRDefault="00080BB1" w:rsidP="00080BB1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git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>
        <w:rPr>
          <w:lang w:eastAsia="zh-CN"/>
        </w:rPr>
        <w:t>“”</w:t>
      </w:r>
    </w:p>
    <w:p w14:paraId="20EA7E3B" w14:textId="764794FF" w:rsidR="00080BB1" w:rsidRDefault="00080BB1" w:rsidP="00080BB1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如果不合适的话就</w:t>
      </w:r>
      <w:r>
        <w:rPr>
          <w:rFonts w:hint="eastAsia"/>
          <w:lang w:eastAsia="zh-CN"/>
        </w:rPr>
        <w:t>git reset</w:t>
      </w:r>
    </w:p>
    <w:p w14:paraId="2566DD61" w14:textId="753D14D0" w:rsidR="00080BB1" w:rsidRDefault="00080BB1" w:rsidP="00080BB1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之后就</w:t>
      </w:r>
      <w:r>
        <w:rPr>
          <w:rFonts w:hint="eastAsia"/>
          <w:lang w:eastAsia="zh-CN"/>
        </w:rPr>
        <w:t>git pull origin master</w:t>
      </w:r>
    </w:p>
    <w:p w14:paraId="569D8D28" w14:textId="1A225A70" w:rsidR="00080BB1" w:rsidRDefault="00080BB1" w:rsidP="00080BB1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再</w:t>
      </w:r>
      <w:r>
        <w:rPr>
          <w:rFonts w:hint="eastAsia"/>
          <w:lang w:eastAsia="zh-CN"/>
        </w:rPr>
        <w:t>git push origin master</w:t>
      </w:r>
    </w:p>
    <w:p w14:paraId="0A017D52" w14:textId="72169952" w:rsidR="00234744" w:rsidRDefault="00234744" w:rsidP="00234744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其中多用的是</w:t>
      </w:r>
      <w:r>
        <w:rPr>
          <w:rFonts w:hint="eastAsia"/>
          <w:lang w:eastAsia="zh-CN"/>
        </w:rPr>
        <w:t xml:space="preserve">ls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 xml:space="preserve">ls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la </w:t>
      </w:r>
      <w:r>
        <w:rPr>
          <w:rFonts w:hint="eastAsia"/>
          <w:lang w:eastAsia="zh-CN"/>
        </w:rPr>
        <w:t>来搭配着查看当前文件目录</w:t>
      </w:r>
    </w:p>
    <w:p w14:paraId="6804E296" w14:textId="67BB7972" w:rsidR="00234744" w:rsidRDefault="00234744" w:rsidP="00234744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rFonts w:hint="eastAsia"/>
          <w:lang w:eastAsia="zh-CN"/>
        </w:rPr>
        <w:t>查看当前文件目录下的不一样还可以用</w:t>
      </w:r>
      <w:r>
        <w:rPr>
          <w:rFonts w:hint="eastAsia"/>
          <w:lang w:eastAsia="zh-CN"/>
        </w:rPr>
        <w:t>git diff</w:t>
      </w:r>
      <w:bookmarkStart w:id="0" w:name="_GoBack"/>
      <w:bookmarkEnd w:id="0"/>
    </w:p>
    <w:p w14:paraId="56BE0FBE" w14:textId="77777777" w:rsidR="00443FA6" w:rsidRDefault="00443FA6">
      <w:pPr>
        <w:pStyle w:val="Heading2"/>
      </w:pPr>
    </w:p>
    <w:sectPr w:rsidR="00443FA6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45A82" w14:textId="77777777" w:rsidR="008C27F4" w:rsidRDefault="008C27F4">
      <w:r>
        <w:separator/>
      </w:r>
    </w:p>
    <w:p w14:paraId="123108F1" w14:textId="77777777" w:rsidR="008C27F4" w:rsidRDefault="008C27F4"/>
  </w:endnote>
  <w:endnote w:type="continuationSeparator" w:id="0">
    <w:p w14:paraId="3019FD7D" w14:textId="77777777" w:rsidR="008C27F4" w:rsidRDefault="008C27F4">
      <w:r>
        <w:continuationSeparator/>
      </w:r>
    </w:p>
    <w:p w14:paraId="701E7C26" w14:textId="77777777" w:rsidR="008C27F4" w:rsidRDefault="008C2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3B22A" w14:textId="77777777" w:rsidR="00443FA6" w:rsidRDefault="008C27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7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46763" w14:textId="77777777" w:rsidR="008C27F4" w:rsidRDefault="008C27F4">
      <w:r>
        <w:separator/>
      </w:r>
    </w:p>
    <w:p w14:paraId="6C9EE65A" w14:textId="77777777" w:rsidR="008C27F4" w:rsidRDefault="008C27F4"/>
  </w:footnote>
  <w:footnote w:type="continuationSeparator" w:id="0">
    <w:p w14:paraId="12B32EB2" w14:textId="77777777" w:rsidR="008C27F4" w:rsidRDefault="008C27F4">
      <w:r>
        <w:continuationSeparator/>
      </w:r>
    </w:p>
    <w:p w14:paraId="7F130FC4" w14:textId="77777777" w:rsidR="008C27F4" w:rsidRDefault="008C27F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01"/>
    <w:rsid w:val="00080BB1"/>
    <w:rsid w:val="001A651E"/>
    <w:rsid w:val="00234744"/>
    <w:rsid w:val="00356DEC"/>
    <w:rsid w:val="003D79C6"/>
    <w:rsid w:val="003F118D"/>
    <w:rsid w:val="00443FA6"/>
    <w:rsid w:val="005B3215"/>
    <w:rsid w:val="008C27F4"/>
    <w:rsid w:val="008C583C"/>
    <w:rsid w:val="00C20001"/>
    <w:rsid w:val="00C21A6A"/>
    <w:rsid w:val="00DF5A3B"/>
    <w:rsid w:val="00E7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475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iqi@gwu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iqi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06"/>
    <w:rsid w:val="008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872A5694928E4A847CEEAE33DCABBB">
    <w:name w:val="60872A5694928E4A847CEEAE33DCABB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DDA7F3D7A58754286CD34F0E3EFFDA5">
    <w:name w:val="7DDA7F3D7A58754286CD34F0E3EFF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44</TotalTime>
  <Pages>2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姬琪</dc:creator>
  <cp:keywords/>
  <dc:description/>
  <cp:lastModifiedBy>姬琪</cp:lastModifiedBy>
  <cp:revision>5</cp:revision>
  <dcterms:created xsi:type="dcterms:W3CDTF">2016-04-11T14:12:00Z</dcterms:created>
  <dcterms:modified xsi:type="dcterms:W3CDTF">2016-04-11T17:54:00Z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